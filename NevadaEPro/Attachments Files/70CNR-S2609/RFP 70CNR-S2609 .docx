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12FE5F15" w:rsidR="002934F0" w:rsidRPr="00E869AA" w:rsidRDefault="00D12E1A" w:rsidP="005179C8">
      <w:pPr>
        <w:jc w:val="center"/>
      </w:pPr>
      <w:r>
        <w:t>Solicitation</w:t>
      </w:r>
      <w:r w:rsidR="002934F0" w:rsidRPr="00E869AA">
        <w:t>:</w:t>
      </w:r>
      <w:r w:rsidR="00976775" w:rsidRPr="00E869AA">
        <w:t xml:space="preserve"> </w:t>
      </w:r>
      <w:r w:rsidR="009B6F5F">
        <w:rPr>
          <w:b/>
          <w:bCs/>
        </w:rPr>
        <w:t>70CNR-S2609</w:t>
      </w:r>
    </w:p>
    <w:p w14:paraId="54E63840" w14:textId="53089180" w:rsidR="002934F0" w:rsidRPr="00E869AA" w:rsidRDefault="002934F0" w:rsidP="005179C8">
      <w:pPr>
        <w:jc w:val="center"/>
      </w:pPr>
      <w:r w:rsidRPr="00E869AA">
        <w:t>For</w:t>
      </w:r>
    </w:p>
    <w:p w14:paraId="6C09ACE3" w14:textId="0C114BA8" w:rsidR="002934F0" w:rsidRPr="00B07887" w:rsidRDefault="009B6F5F" w:rsidP="005179C8">
      <w:pPr>
        <w:jc w:val="center"/>
        <w:rPr>
          <w:b/>
          <w:bCs/>
        </w:rPr>
      </w:pPr>
      <w:r>
        <w:rPr>
          <w:b/>
          <w:bCs/>
        </w:rPr>
        <w:t xml:space="preserve">Technical Assistance to </w:t>
      </w:r>
      <w:r w:rsidR="0060159F">
        <w:rPr>
          <w:b/>
          <w:bCs/>
        </w:rPr>
        <w:t>Clean water</w:t>
      </w:r>
    </w:p>
    <w:p w14:paraId="04499821" w14:textId="77777777" w:rsidR="003B3F79" w:rsidRPr="00E869AA" w:rsidRDefault="003B3F79" w:rsidP="005179C8">
      <w:pPr>
        <w:jc w:val="center"/>
      </w:pPr>
    </w:p>
    <w:p w14:paraId="4461C066" w14:textId="3AA20B5C" w:rsidR="002934F0" w:rsidRPr="00E869AA" w:rsidRDefault="002934F0" w:rsidP="005179C8">
      <w:pPr>
        <w:jc w:val="center"/>
      </w:pPr>
      <w:r w:rsidRPr="00E869AA">
        <w:t>Release Date:</w:t>
      </w:r>
      <w:r w:rsidR="00411933" w:rsidRPr="00E869AA">
        <w:t xml:space="preserve"> </w:t>
      </w:r>
      <w:proofErr w:type="gramStart"/>
      <w:r w:rsidR="00CD112A">
        <w:rPr>
          <w:b/>
          <w:bCs/>
        </w:rPr>
        <w:t>02/20/2024</w:t>
      </w:r>
      <w:proofErr w:type="gramEnd"/>
    </w:p>
    <w:p w14:paraId="2B985DCC" w14:textId="1988F32A" w:rsidR="003B3F79" w:rsidRPr="00E869AA" w:rsidRDefault="002934F0" w:rsidP="005179C8">
      <w:pPr>
        <w:jc w:val="center"/>
      </w:pPr>
      <w:r w:rsidRPr="00E869AA">
        <w:t>Deadline for Submission and Opening Date and Time:</w:t>
      </w:r>
      <w:r w:rsidR="00411933" w:rsidRPr="00E869AA">
        <w:t xml:space="preserve"> </w:t>
      </w:r>
      <w:r w:rsidR="00CD112A">
        <w:rPr>
          <w:b/>
          <w:bCs/>
        </w:rPr>
        <w:t>03/19/2024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0E32E8FD" w:rsidR="002934F0" w:rsidRPr="00E869AA" w:rsidRDefault="009B6F5F" w:rsidP="005179C8">
      <w:pPr>
        <w:jc w:val="center"/>
      </w:pPr>
      <w:r>
        <w:t>Nancy Feser, Purchasing Officer II</w:t>
      </w:r>
    </w:p>
    <w:p w14:paraId="0E02F26B" w14:textId="61CF8174" w:rsidR="003B3F79" w:rsidRPr="00E869AA" w:rsidRDefault="002934F0" w:rsidP="005179C8">
      <w:pPr>
        <w:jc w:val="center"/>
      </w:pPr>
      <w:r w:rsidRPr="00E869AA">
        <w:t>Email Address</w:t>
      </w:r>
      <w:r w:rsidR="008357FE" w:rsidRPr="00E869AA">
        <w:t xml:space="preserve">, </w:t>
      </w:r>
      <w:hyperlink r:id="rId12" w:history="1">
        <w:r w:rsidR="009B6F5F" w:rsidRPr="00EE1D23">
          <w:rPr>
            <w:rStyle w:val="Hyperlink"/>
          </w:rPr>
          <w:t>nfeser@admin.nv.gov</w:t>
        </w:r>
      </w:hyperlink>
      <w:r w:rsidR="009B6F5F">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226BD95E" w:rsidR="002934F0" w:rsidRPr="00E869AA" w:rsidRDefault="002934F0" w:rsidP="005179C8">
      <w:pPr>
        <w:jc w:val="center"/>
      </w:pPr>
      <w:r w:rsidRPr="00E869AA">
        <w:t>Ask the relay agent to dial</w:t>
      </w:r>
      <w:r w:rsidR="003E0EAD" w:rsidRPr="00E869AA">
        <w:t xml:space="preserve">, </w:t>
      </w:r>
      <w:r w:rsidRPr="00E869AA">
        <w:t>1-775-</w:t>
      </w:r>
      <w:r w:rsidR="009B6F5F">
        <w:t>684-0175</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543AB919" w14:textId="7ECEE530" w:rsidR="00007160"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58714275" w:history="1">
        <w:r w:rsidR="00007160" w:rsidRPr="00AA3B79">
          <w:rPr>
            <w:rStyle w:val="Hyperlink"/>
            <w:noProof/>
          </w:rPr>
          <w:t>1.</w:t>
        </w:r>
        <w:r w:rsidR="00007160">
          <w:rPr>
            <w:rFonts w:asciiTheme="minorHAnsi" w:eastAsiaTheme="minorEastAsia" w:hAnsiTheme="minorHAnsi" w:cstheme="minorBidi"/>
            <w:noProof/>
            <w:kern w:val="2"/>
            <w:sz w:val="24"/>
            <w:szCs w:val="24"/>
            <w14:ligatures w14:val="standardContextual"/>
          </w:rPr>
          <w:tab/>
        </w:r>
        <w:r w:rsidR="00007160" w:rsidRPr="00AA3B79">
          <w:rPr>
            <w:rStyle w:val="Hyperlink"/>
            <w:noProof/>
          </w:rPr>
          <w:t>APPLICABLE REGULATIONS GOVERNING PROCUREMENT</w:t>
        </w:r>
        <w:r w:rsidR="00007160">
          <w:rPr>
            <w:noProof/>
            <w:webHidden/>
          </w:rPr>
          <w:tab/>
        </w:r>
        <w:r w:rsidR="00007160">
          <w:rPr>
            <w:noProof/>
            <w:webHidden/>
          </w:rPr>
          <w:fldChar w:fldCharType="begin"/>
        </w:r>
        <w:r w:rsidR="00007160">
          <w:rPr>
            <w:noProof/>
            <w:webHidden/>
          </w:rPr>
          <w:instrText xml:space="preserve"> PAGEREF _Toc158714275 \h </w:instrText>
        </w:r>
        <w:r w:rsidR="00007160">
          <w:rPr>
            <w:noProof/>
            <w:webHidden/>
          </w:rPr>
        </w:r>
        <w:r w:rsidR="00007160">
          <w:rPr>
            <w:noProof/>
            <w:webHidden/>
          </w:rPr>
          <w:fldChar w:fldCharType="separate"/>
        </w:r>
        <w:r w:rsidR="00007160">
          <w:rPr>
            <w:noProof/>
            <w:webHidden/>
          </w:rPr>
          <w:t>2</w:t>
        </w:r>
        <w:r w:rsidR="00007160">
          <w:rPr>
            <w:noProof/>
            <w:webHidden/>
          </w:rPr>
          <w:fldChar w:fldCharType="end"/>
        </w:r>
      </w:hyperlink>
    </w:p>
    <w:p w14:paraId="6BDBD869" w14:textId="19EE4C5C" w:rsidR="00007160" w:rsidRDefault="0000716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714276" w:history="1">
        <w:r w:rsidRPr="00AA3B79">
          <w:rPr>
            <w:rStyle w:val="Hyperlink"/>
            <w:noProof/>
          </w:rPr>
          <w:t>2.</w:t>
        </w:r>
        <w:r>
          <w:rPr>
            <w:rFonts w:asciiTheme="minorHAnsi" w:eastAsiaTheme="minorEastAsia" w:hAnsiTheme="minorHAnsi" w:cstheme="minorBidi"/>
            <w:noProof/>
            <w:kern w:val="2"/>
            <w:sz w:val="24"/>
            <w:szCs w:val="24"/>
            <w14:ligatures w14:val="standardContextual"/>
          </w:rPr>
          <w:tab/>
        </w:r>
        <w:r w:rsidRPr="00AA3B79">
          <w:rPr>
            <w:rStyle w:val="Hyperlink"/>
            <w:noProof/>
          </w:rPr>
          <w:t>PROJECT OVERVIEW</w:t>
        </w:r>
        <w:r>
          <w:rPr>
            <w:noProof/>
            <w:webHidden/>
          </w:rPr>
          <w:tab/>
        </w:r>
        <w:r>
          <w:rPr>
            <w:noProof/>
            <w:webHidden/>
          </w:rPr>
          <w:fldChar w:fldCharType="begin"/>
        </w:r>
        <w:r>
          <w:rPr>
            <w:noProof/>
            <w:webHidden/>
          </w:rPr>
          <w:instrText xml:space="preserve"> PAGEREF _Toc158714276 \h </w:instrText>
        </w:r>
        <w:r>
          <w:rPr>
            <w:noProof/>
            <w:webHidden/>
          </w:rPr>
        </w:r>
        <w:r>
          <w:rPr>
            <w:noProof/>
            <w:webHidden/>
          </w:rPr>
          <w:fldChar w:fldCharType="separate"/>
        </w:r>
        <w:r>
          <w:rPr>
            <w:noProof/>
            <w:webHidden/>
          </w:rPr>
          <w:t>2</w:t>
        </w:r>
        <w:r>
          <w:rPr>
            <w:noProof/>
            <w:webHidden/>
          </w:rPr>
          <w:fldChar w:fldCharType="end"/>
        </w:r>
      </w:hyperlink>
    </w:p>
    <w:p w14:paraId="6C0A164C" w14:textId="5CE3F9F9" w:rsidR="00007160" w:rsidRDefault="0000716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714277" w:history="1">
        <w:r w:rsidRPr="00AA3B79">
          <w:rPr>
            <w:rStyle w:val="Hyperlink"/>
            <w:noProof/>
          </w:rPr>
          <w:t>3.</w:t>
        </w:r>
        <w:r>
          <w:rPr>
            <w:rFonts w:asciiTheme="minorHAnsi" w:eastAsiaTheme="minorEastAsia" w:hAnsiTheme="minorHAnsi" w:cstheme="minorBidi"/>
            <w:noProof/>
            <w:kern w:val="2"/>
            <w:sz w:val="24"/>
            <w:szCs w:val="24"/>
            <w14:ligatures w14:val="standardContextual"/>
          </w:rPr>
          <w:tab/>
        </w:r>
        <w:r w:rsidRPr="00AA3B79">
          <w:rPr>
            <w:rStyle w:val="Hyperlink"/>
            <w:noProof/>
          </w:rPr>
          <w:t>SCOPE OF WORK</w:t>
        </w:r>
        <w:r>
          <w:rPr>
            <w:noProof/>
            <w:webHidden/>
          </w:rPr>
          <w:tab/>
        </w:r>
        <w:r>
          <w:rPr>
            <w:noProof/>
            <w:webHidden/>
          </w:rPr>
          <w:fldChar w:fldCharType="begin"/>
        </w:r>
        <w:r>
          <w:rPr>
            <w:noProof/>
            <w:webHidden/>
          </w:rPr>
          <w:instrText xml:space="preserve"> PAGEREF _Toc158714277 \h </w:instrText>
        </w:r>
        <w:r>
          <w:rPr>
            <w:noProof/>
            <w:webHidden/>
          </w:rPr>
        </w:r>
        <w:r>
          <w:rPr>
            <w:noProof/>
            <w:webHidden/>
          </w:rPr>
          <w:fldChar w:fldCharType="separate"/>
        </w:r>
        <w:r>
          <w:rPr>
            <w:noProof/>
            <w:webHidden/>
          </w:rPr>
          <w:t>2</w:t>
        </w:r>
        <w:r>
          <w:rPr>
            <w:noProof/>
            <w:webHidden/>
          </w:rPr>
          <w:fldChar w:fldCharType="end"/>
        </w:r>
      </w:hyperlink>
    </w:p>
    <w:p w14:paraId="5A066003" w14:textId="7B20A303" w:rsidR="00007160" w:rsidRDefault="0000716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714278" w:history="1">
        <w:r w:rsidRPr="00AA3B79">
          <w:rPr>
            <w:rStyle w:val="Hyperlink"/>
            <w:noProof/>
          </w:rPr>
          <w:t>4.</w:t>
        </w:r>
        <w:r>
          <w:rPr>
            <w:rFonts w:asciiTheme="minorHAnsi" w:eastAsiaTheme="minorEastAsia" w:hAnsiTheme="minorHAnsi" w:cstheme="minorBidi"/>
            <w:noProof/>
            <w:kern w:val="2"/>
            <w:sz w:val="24"/>
            <w:szCs w:val="24"/>
            <w14:ligatures w14:val="standardContextual"/>
          </w:rPr>
          <w:tab/>
        </w:r>
        <w:r w:rsidRPr="00AA3B79">
          <w:rPr>
            <w:rStyle w:val="Hyperlink"/>
            <w:noProof/>
          </w:rPr>
          <w:t>ATTACHMENTS</w:t>
        </w:r>
        <w:r>
          <w:rPr>
            <w:noProof/>
            <w:webHidden/>
          </w:rPr>
          <w:tab/>
        </w:r>
        <w:r>
          <w:rPr>
            <w:noProof/>
            <w:webHidden/>
          </w:rPr>
          <w:fldChar w:fldCharType="begin"/>
        </w:r>
        <w:r>
          <w:rPr>
            <w:noProof/>
            <w:webHidden/>
          </w:rPr>
          <w:instrText xml:space="preserve"> PAGEREF _Toc158714278 \h </w:instrText>
        </w:r>
        <w:r>
          <w:rPr>
            <w:noProof/>
            <w:webHidden/>
          </w:rPr>
        </w:r>
        <w:r>
          <w:rPr>
            <w:noProof/>
            <w:webHidden/>
          </w:rPr>
          <w:fldChar w:fldCharType="separate"/>
        </w:r>
        <w:r>
          <w:rPr>
            <w:noProof/>
            <w:webHidden/>
          </w:rPr>
          <w:t>2</w:t>
        </w:r>
        <w:r>
          <w:rPr>
            <w:noProof/>
            <w:webHidden/>
          </w:rPr>
          <w:fldChar w:fldCharType="end"/>
        </w:r>
      </w:hyperlink>
    </w:p>
    <w:p w14:paraId="419E3D6A" w14:textId="770B9C9E" w:rsidR="00007160" w:rsidRDefault="0000716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714279" w:history="1">
        <w:r w:rsidRPr="00AA3B79">
          <w:rPr>
            <w:rStyle w:val="Hyperlink"/>
            <w:noProof/>
          </w:rPr>
          <w:t>5.</w:t>
        </w:r>
        <w:r>
          <w:rPr>
            <w:rFonts w:asciiTheme="minorHAnsi" w:eastAsiaTheme="minorEastAsia" w:hAnsiTheme="minorHAnsi" w:cstheme="minorBidi"/>
            <w:noProof/>
            <w:kern w:val="2"/>
            <w:sz w:val="24"/>
            <w:szCs w:val="24"/>
            <w14:ligatures w14:val="standardContextual"/>
          </w:rPr>
          <w:tab/>
        </w:r>
        <w:r w:rsidRPr="00AA3B79">
          <w:rPr>
            <w:rStyle w:val="Hyperlink"/>
            <w:noProof/>
          </w:rPr>
          <w:t>TIMELINE</w:t>
        </w:r>
        <w:r>
          <w:rPr>
            <w:noProof/>
            <w:webHidden/>
          </w:rPr>
          <w:tab/>
        </w:r>
        <w:r>
          <w:rPr>
            <w:noProof/>
            <w:webHidden/>
          </w:rPr>
          <w:fldChar w:fldCharType="begin"/>
        </w:r>
        <w:r>
          <w:rPr>
            <w:noProof/>
            <w:webHidden/>
          </w:rPr>
          <w:instrText xml:space="preserve"> PAGEREF _Toc158714279 \h </w:instrText>
        </w:r>
        <w:r>
          <w:rPr>
            <w:noProof/>
            <w:webHidden/>
          </w:rPr>
        </w:r>
        <w:r>
          <w:rPr>
            <w:noProof/>
            <w:webHidden/>
          </w:rPr>
          <w:fldChar w:fldCharType="separate"/>
        </w:r>
        <w:r>
          <w:rPr>
            <w:noProof/>
            <w:webHidden/>
          </w:rPr>
          <w:t>2</w:t>
        </w:r>
        <w:r>
          <w:rPr>
            <w:noProof/>
            <w:webHidden/>
          </w:rPr>
          <w:fldChar w:fldCharType="end"/>
        </w:r>
      </w:hyperlink>
    </w:p>
    <w:p w14:paraId="6EA6DBAE" w14:textId="0B757FA2" w:rsidR="00007160" w:rsidRDefault="0000716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714280" w:history="1">
        <w:r w:rsidRPr="00AA3B79">
          <w:rPr>
            <w:rStyle w:val="Hyperlink"/>
            <w:noProof/>
          </w:rPr>
          <w:t>6.</w:t>
        </w:r>
        <w:r>
          <w:rPr>
            <w:rFonts w:asciiTheme="minorHAnsi" w:eastAsiaTheme="minorEastAsia" w:hAnsiTheme="minorHAnsi" w:cstheme="minorBidi"/>
            <w:noProof/>
            <w:kern w:val="2"/>
            <w:sz w:val="24"/>
            <w:szCs w:val="24"/>
            <w14:ligatures w14:val="standardContextual"/>
          </w:rPr>
          <w:tab/>
        </w:r>
        <w:r w:rsidRPr="00AA3B79">
          <w:rPr>
            <w:rStyle w:val="Hyperlink"/>
            <w:noProof/>
          </w:rPr>
          <w:t>EVALUATION</w:t>
        </w:r>
        <w:r>
          <w:rPr>
            <w:noProof/>
            <w:webHidden/>
          </w:rPr>
          <w:tab/>
        </w:r>
        <w:r>
          <w:rPr>
            <w:noProof/>
            <w:webHidden/>
          </w:rPr>
          <w:fldChar w:fldCharType="begin"/>
        </w:r>
        <w:r>
          <w:rPr>
            <w:noProof/>
            <w:webHidden/>
          </w:rPr>
          <w:instrText xml:space="preserve"> PAGEREF _Toc158714280 \h </w:instrText>
        </w:r>
        <w:r>
          <w:rPr>
            <w:noProof/>
            <w:webHidden/>
          </w:rPr>
        </w:r>
        <w:r>
          <w:rPr>
            <w:noProof/>
            <w:webHidden/>
          </w:rPr>
          <w:fldChar w:fldCharType="separate"/>
        </w:r>
        <w:r>
          <w:rPr>
            <w:noProof/>
            <w:webHidden/>
          </w:rPr>
          <w:t>3</w:t>
        </w:r>
        <w:r>
          <w:rPr>
            <w:noProof/>
            <w:webHidden/>
          </w:rPr>
          <w:fldChar w:fldCharType="end"/>
        </w:r>
      </w:hyperlink>
    </w:p>
    <w:p w14:paraId="124689B1" w14:textId="2A5CDDA4" w:rsidR="00007160" w:rsidRDefault="0000716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714281" w:history="1">
        <w:r w:rsidRPr="00AA3B79">
          <w:rPr>
            <w:rStyle w:val="Hyperlink"/>
            <w:noProof/>
          </w:rPr>
          <w:t>7.</w:t>
        </w:r>
        <w:r>
          <w:rPr>
            <w:rFonts w:asciiTheme="minorHAnsi" w:eastAsiaTheme="minorEastAsia" w:hAnsiTheme="minorHAnsi" w:cstheme="minorBidi"/>
            <w:noProof/>
            <w:kern w:val="2"/>
            <w:sz w:val="24"/>
            <w:szCs w:val="24"/>
            <w14:ligatures w14:val="standardContextual"/>
          </w:rPr>
          <w:tab/>
        </w:r>
        <w:r w:rsidRPr="00AA3B79">
          <w:rPr>
            <w:rStyle w:val="Hyperlink"/>
            <w:noProof/>
          </w:rPr>
          <w:t>MANDATORY MINIMUM REQUIREMENTS</w:t>
        </w:r>
        <w:r>
          <w:rPr>
            <w:noProof/>
            <w:webHidden/>
          </w:rPr>
          <w:tab/>
        </w:r>
        <w:r>
          <w:rPr>
            <w:noProof/>
            <w:webHidden/>
          </w:rPr>
          <w:fldChar w:fldCharType="begin"/>
        </w:r>
        <w:r>
          <w:rPr>
            <w:noProof/>
            <w:webHidden/>
          </w:rPr>
          <w:instrText xml:space="preserve"> PAGEREF _Toc158714281 \h </w:instrText>
        </w:r>
        <w:r>
          <w:rPr>
            <w:noProof/>
            <w:webHidden/>
          </w:rPr>
        </w:r>
        <w:r>
          <w:rPr>
            <w:noProof/>
            <w:webHidden/>
          </w:rPr>
          <w:fldChar w:fldCharType="separate"/>
        </w:r>
        <w:r>
          <w:rPr>
            <w:noProof/>
            <w:webHidden/>
          </w:rPr>
          <w:t>3</w:t>
        </w:r>
        <w:r>
          <w:rPr>
            <w:noProof/>
            <w:webHidden/>
          </w:rPr>
          <w:fldChar w:fldCharType="end"/>
        </w:r>
      </w:hyperlink>
    </w:p>
    <w:p w14:paraId="371CF8EF" w14:textId="46726FCA" w:rsidR="00007160" w:rsidRDefault="0000716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714282" w:history="1">
        <w:r w:rsidRPr="00AA3B79">
          <w:rPr>
            <w:rStyle w:val="Hyperlink"/>
            <w:noProof/>
          </w:rPr>
          <w:t>8.</w:t>
        </w:r>
        <w:r>
          <w:rPr>
            <w:rFonts w:asciiTheme="minorHAnsi" w:eastAsiaTheme="minorEastAsia" w:hAnsiTheme="minorHAnsi" w:cstheme="minorBidi"/>
            <w:noProof/>
            <w:kern w:val="2"/>
            <w:sz w:val="24"/>
            <w:szCs w:val="24"/>
            <w14:ligatures w14:val="standardContextual"/>
          </w:rPr>
          <w:tab/>
        </w:r>
        <w:r w:rsidRPr="00AA3B79">
          <w:rPr>
            <w:rStyle w:val="Hyperlink"/>
            <w:noProof/>
          </w:rPr>
          <w:t>CRITICAL ITEMS</w:t>
        </w:r>
        <w:r>
          <w:rPr>
            <w:noProof/>
            <w:webHidden/>
          </w:rPr>
          <w:tab/>
        </w:r>
        <w:r>
          <w:rPr>
            <w:noProof/>
            <w:webHidden/>
          </w:rPr>
          <w:fldChar w:fldCharType="begin"/>
        </w:r>
        <w:r>
          <w:rPr>
            <w:noProof/>
            <w:webHidden/>
          </w:rPr>
          <w:instrText xml:space="preserve"> PAGEREF _Toc158714282 \h </w:instrText>
        </w:r>
        <w:r>
          <w:rPr>
            <w:noProof/>
            <w:webHidden/>
          </w:rPr>
        </w:r>
        <w:r>
          <w:rPr>
            <w:noProof/>
            <w:webHidden/>
          </w:rPr>
          <w:fldChar w:fldCharType="separate"/>
        </w:r>
        <w:r>
          <w:rPr>
            <w:noProof/>
            <w:webHidden/>
          </w:rPr>
          <w:t>4</w:t>
        </w:r>
        <w:r>
          <w:rPr>
            <w:noProof/>
            <w:webHidden/>
          </w:rPr>
          <w:fldChar w:fldCharType="end"/>
        </w:r>
      </w:hyperlink>
    </w:p>
    <w:p w14:paraId="6D86B40D" w14:textId="27264D1E" w:rsidR="00007160" w:rsidRDefault="0000716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58714283" w:history="1">
        <w:r w:rsidRPr="00AA3B79">
          <w:rPr>
            <w:rStyle w:val="Hyperlink"/>
            <w:noProof/>
          </w:rPr>
          <w:t>9.</w:t>
        </w:r>
        <w:r>
          <w:rPr>
            <w:rFonts w:asciiTheme="minorHAnsi" w:eastAsiaTheme="minorEastAsia" w:hAnsiTheme="minorHAnsi" w:cstheme="minorBidi"/>
            <w:noProof/>
            <w:kern w:val="2"/>
            <w:sz w:val="24"/>
            <w:szCs w:val="24"/>
            <w14:ligatures w14:val="standardContextual"/>
          </w:rPr>
          <w:tab/>
        </w:r>
        <w:r w:rsidRPr="00AA3B79">
          <w:rPr>
            <w:rStyle w:val="Hyperlink"/>
            <w:noProof/>
          </w:rPr>
          <w:t>SUBMISSION CHECKLIST</w:t>
        </w:r>
        <w:r>
          <w:rPr>
            <w:noProof/>
            <w:webHidden/>
          </w:rPr>
          <w:tab/>
        </w:r>
        <w:r>
          <w:rPr>
            <w:noProof/>
            <w:webHidden/>
          </w:rPr>
          <w:fldChar w:fldCharType="begin"/>
        </w:r>
        <w:r>
          <w:rPr>
            <w:noProof/>
            <w:webHidden/>
          </w:rPr>
          <w:instrText xml:space="preserve"> PAGEREF _Toc158714283 \h </w:instrText>
        </w:r>
        <w:r>
          <w:rPr>
            <w:noProof/>
            <w:webHidden/>
          </w:rPr>
        </w:r>
        <w:r>
          <w:rPr>
            <w:noProof/>
            <w:webHidden/>
          </w:rPr>
          <w:fldChar w:fldCharType="separate"/>
        </w:r>
        <w:r>
          <w:rPr>
            <w:noProof/>
            <w:webHidden/>
          </w:rPr>
          <w:t>5</w:t>
        </w:r>
        <w:r>
          <w:rPr>
            <w:noProof/>
            <w:webHidden/>
          </w:rPr>
          <w:fldChar w:fldCharType="end"/>
        </w:r>
      </w:hyperlink>
    </w:p>
    <w:p w14:paraId="1069BF31" w14:textId="63B63EA5"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58714275"/>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58714276"/>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2F3D15E8" w:rsidR="001D44B2" w:rsidRPr="00E07DDD" w:rsidRDefault="001D44B2" w:rsidP="00B05314">
      <w:pPr>
        <w:pStyle w:val="Heading2"/>
      </w:pPr>
      <w:r w:rsidRPr="00E07DDD">
        <w:t>The State of Nevada Purchasing Division</w:t>
      </w:r>
      <w:r w:rsidR="00262766" w:rsidRPr="00E07DDD">
        <w:t xml:space="preserve">, on behalf of </w:t>
      </w:r>
      <w:r w:rsidR="009B6F5F" w:rsidRPr="009B6F5F">
        <w:t>Conservation and Natural Resources</w:t>
      </w:r>
      <w:r w:rsidR="009B6F5F">
        <w:t>,</w:t>
      </w:r>
      <w:r w:rsidR="009B6F5F" w:rsidRPr="009B6F5F">
        <w:t xml:space="preserve"> Division of Environmental Protection/Office of Financial Assistance (OFA)</w:t>
      </w:r>
      <w:r w:rsidR="009B6F5F">
        <w:t xml:space="preserve"> </w:t>
      </w:r>
      <w:r w:rsidRPr="00E07DDD">
        <w:t xml:space="preserve">is seeking proposals from qualified vendors to provide </w:t>
      </w:r>
      <w:r w:rsidR="009B6F5F">
        <w:t>Clean Water Technical Assistance</w:t>
      </w:r>
      <w:r w:rsidRPr="00E07DDD">
        <w:t xml:space="preserve"> services</w:t>
      </w:r>
      <w:r w:rsidR="00BB56AE" w:rsidRPr="00E07DDD">
        <w:t xml:space="preserve"> as described in the scope of work</w:t>
      </w:r>
      <w:r w:rsidR="00D85839" w:rsidRPr="00E07DDD">
        <w:t xml:space="preserve"> and attachments</w:t>
      </w:r>
      <w:r w:rsidRPr="00E07DDD">
        <w:t>.</w:t>
      </w:r>
    </w:p>
    <w:p w14:paraId="306B7618" w14:textId="77777777" w:rsidR="001D44B2" w:rsidRPr="00B66FFF" w:rsidRDefault="001D44B2" w:rsidP="00C371BD"/>
    <w:p w14:paraId="6F7DE43F" w14:textId="1B27A2F2"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9B6F5F" w:rsidRPr="009B6F5F">
        <w:t>Division of Environmental Protection/Office of Financial Assistance (OFA)</w:t>
      </w:r>
      <w:r w:rsidRPr="00E07DDD">
        <w:t xml:space="preserve">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w:t>
      </w:r>
      <w:r w:rsidR="0040209C" w:rsidRPr="00E07DDD">
        <w:t>the Board</w:t>
      </w:r>
      <w:r w:rsidRPr="00E07DDD">
        <w:t xml:space="preserve"> of </w:t>
      </w:r>
      <w:r w:rsidR="009B6F5F" w:rsidRPr="00E07DDD">
        <w:t>Examiners’</w:t>
      </w:r>
      <w:r w:rsidRPr="00E07DDD">
        <w:t xml:space="preserve"> approval.</w:t>
      </w:r>
    </w:p>
    <w:p w14:paraId="67630081" w14:textId="77777777" w:rsidR="00D91DEB" w:rsidRPr="00B66FFF" w:rsidRDefault="00D91DEB" w:rsidP="00C371BD"/>
    <w:p w14:paraId="125A3A6F" w14:textId="1EF22EE0" w:rsidR="00C56046" w:rsidRPr="00B66FFF" w:rsidRDefault="00C56046" w:rsidP="00A33A03">
      <w:pPr>
        <w:pStyle w:val="Heading1"/>
      </w:pPr>
      <w:bookmarkStart w:id="6" w:name="_Toc70363816"/>
      <w:bookmarkStart w:id="7" w:name="_Toc70367351"/>
      <w:bookmarkStart w:id="8" w:name="_Toc158714277"/>
      <w:r w:rsidRPr="00B66FFF">
        <w:t>SCOPE OF WORK</w:t>
      </w:r>
      <w:bookmarkEnd w:id="6"/>
      <w:bookmarkEnd w:id="7"/>
      <w:bookmarkEnd w:id="8"/>
    </w:p>
    <w:p w14:paraId="0042AC3D" w14:textId="18D65C8E" w:rsidR="00C56046" w:rsidRPr="00B66FFF" w:rsidRDefault="00C56046" w:rsidP="00C371BD"/>
    <w:p w14:paraId="57289B30" w14:textId="0151A803" w:rsidR="00607093" w:rsidRPr="0098604C" w:rsidRDefault="00B774FA" w:rsidP="00B05314">
      <w:pPr>
        <w:pStyle w:val="Heading2"/>
      </w:pPr>
      <w:r w:rsidRPr="0098604C">
        <w:t>SCOPE OF WORK</w:t>
      </w:r>
      <w:r w:rsidR="00307E07" w:rsidRPr="0098604C">
        <w:t xml:space="preserve"> </w:t>
      </w:r>
      <w:r w:rsidR="0098604C" w:rsidRPr="0098604C">
        <w:t>attached</w:t>
      </w:r>
      <w:r w:rsidR="0098604C">
        <w:t>.</w:t>
      </w:r>
    </w:p>
    <w:p w14:paraId="1A4BD218" w14:textId="69C7AA20" w:rsidR="00C0347B" w:rsidRPr="00B66FFF" w:rsidRDefault="00C0347B" w:rsidP="00C371BD"/>
    <w:p w14:paraId="1764AA9F" w14:textId="77777777" w:rsidR="00104A2B" w:rsidRPr="00B66FFF" w:rsidRDefault="00104A2B" w:rsidP="00A33A03">
      <w:pPr>
        <w:pStyle w:val="Heading1"/>
      </w:pPr>
      <w:bookmarkStart w:id="9" w:name="_Toc70363822"/>
      <w:bookmarkStart w:id="10" w:name="_Toc70367357"/>
      <w:bookmarkStart w:id="11" w:name="_Toc31721213"/>
      <w:bookmarkStart w:id="12" w:name="_Toc64377102"/>
      <w:bookmarkStart w:id="13" w:name="_Toc64991541"/>
      <w:bookmarkStart w:id="14" w:name="_Toc65138426"/>
      <w:bookmarkStart w:id="15" w:name="_Toc66176034"/>
      <w:bookmarkStart w:id="16" w:name="_Toc70363819"/>
      <w:bookmarkStart w:id="17" w:name="_Toc70367354"/>
      <w:bookmarkStart w:id="18" w:name="_Toc70363817"/>
      <w:bookmarkStart w:id="19" w:name="_Toc70367352"/>
      <w:bookmarkStart w:id="20" w:name="_Toc158714278"/>
      <w:r w:rsidRPr="00B66FFF">
        <w:t>ATTACHMENTS</w:t>
      </w:r>
      <w:bookmarkEnd w:id="9"/>
      <w:bookmarkEnd w:id="10"/>
      <w:bookmarkEnd w:id="20"/>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410F8868" w14:textId="77777777" w:rsidR="00353439" w:rsidRPr="00353439" w:rsidRDefault="00353439" w:rsidP="00353439"/>
    <w:p w14:paraId="0094CAE5" w14:textId="55A1B791" w:rsidR="009F518D" w:rsidRDefault="00353439" w:rsidP="00353439">
      <w:pPr>
        <w:pStyle w:val="Heading3"/>
      </w:pPr>
      <w:r>
        <w:t xml:space="preserve">Scope of Work </w:t>
      </w:r>
    </w:p>
    <w:p w14:paraId="65818335" w14:textId="262A3D36" w:rsidR="008E1610" w:rsidRDefault="008E1610" w:rsidP="00353439">
      <w:pPr>
        <w:pStyle w:val="Heading3"/>
      </w:pPr>
      <w:r>
        <w:t xml:space="preserve">Vendor Performance </w:t>
      </w:r>
    </w:p>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06008C16" w:rsidR="00307E07" w:rsidRDefault="00307E07" w:rsidP="00307E07">
      <w:pPr>
        <w:pStyle w:val="Heading3"/>
      </w:pPr>
      <w:r w:rsidRPr="00970AF4">
        <w:t>Cost Schedule</w:t>
      </w:r>
      <w:r w:rsidR="008E1610">
        <w:t xml:space="preserve"> – Technical Assistance</w:t>
      </w:r>
    </w:p>
    <w:p w14:paraId="61673E34" w14:textId="436A34AB" w:rsidR="008E1610" w:rsidRPr="00970AF4" w:rsidRDefault="008E1610" w:rsidP="00307E07">
      <w:pPr>
        <w:pStyle w:val="Heading3"/>
      </w:pPr>
      <w:r>
        <w:t>Situation Cost for Technical Assistance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1" w:name="_Toc158714279"/>
      <w:r w:rsidRPr="00111CB9">
        <w:t>TIMELINE</w:t>
      </w:r>
      <w:bookmarkEnd w:id="11"/>
      <w:bookmarkEnd w:id="12"/>
      <w:bookmarkEnd w:id="13"/>
      <w:bookmarkEnd w:id="14"/>
      <w:bookmarkEnd w:id="15"/>
      <w:bookmarkEnd w:id="16"/>
      <w:bookmarkEnd w:id="17"/>
      <w:bookmarkEnd w:id="21"/>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w:t>
      </w:r>
      <w:proofErr w:type="spellStart"/>
      <w:r w:rsidR="00B05314" w:rsidRPr="00B05314">
        <w:t>NevadaEPro</w:t>
      </w:r>
      <w:proofErr w:type="spellEnd"/>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6E259978" w:rsidR="000A5780" w:rsidRPr="009B21A9" w:rsidRDefault="000A5780" w:rsidP="009B21A9">
      <w:pPr>
        <w:pStyle w:val="Heading4"/>
      </w:pPr>
      <w:r w:rsidRPr="009B21A9">
        <w:t>Deadline for Questions</w:t>
      </w:r>
      <w:r w:rsidRPr="009B21A9">
        <w:tab/>
        <w:t xml:space="preserve">No later than 5:00 pm on </w:t>
      </w:r>
      <w:r w:rsidR="00C53834">
        <w:t>02/27/2024</w:t>
      </w:r>
    </w:p>
    <w:p w14:paraId="3743F8DD" w14:textId="30E99D57" w:rsidR="000A5780" w:rsidRPr="009B21A9" w:rsidRDefault="000A5780" w:rsidP="009B21A9">
      <w:pPr>
        <w:pStyle w:val="Heading4"/>
      </w:pPr>
      <w:r w:rsidRPr="009B21A9">
        <w:t>Answers Posted</w:t>
      </w:r>
      <w:r w:rsidRPr="009B21A9">
        <w:tab/>
        <w:t xml:space="preserve">On or about </w:t>
      </w:r>
      <w:proofErr w:type="gramStart"/>
      <w:r w:rsidR="00C53834">
        <w:t>03/05/2024</w:t>
      </w:r>
      <w:proofErr w:type="gramEnd"/>
    </w:p>
    <w:p w14:paraId="45AEFC31" w14:textId="5990AE9B" w:rsidR="000A5780" w:rsidRPr="009B21A9" w:rsidRDefault="000A5780" w:rsidP="009B21A9">
      <w:pPr>
        <w:pStyle w:val="Heading4"/>
      </w:pPr>
      <w:r w:rsidRPr="009B21A9">
        <w:t>Deadline for References</w:t>
      </w:r>
      <w:r w:rsidRPr="009B21A9">
        <w:tab/>
        <w:t xml:space="preserve">No later than 5:00 pm on </w:t>
      </w:r>
      <w:r w:rsidR="00C53834">
        <w:t>03/18/2024</w:t>
      </w:r>
    </w:p>
    <w:p w14:paraId="650DCFB2" w14:textId="1FA9204A" w:rsidR="000A5780" w:rsidRPr="009B21A9" w:rsidRDefault="000A5780" w:rsidP="009B21A9">
      <w:pPr>
        <w:pStyle w:val="Heading4"/>
      </w:pPr>
      <w:r w:rsidRPr="009B21A9">
        <w:t>Deadline Proposal Submission and Opening</w:t>
      </w:r>
      <w:r w:rsidRPr="009B21A9">
        <w:tab/>
        <w:t xml:space="preserve">No later than 2:00 pm on </w:t>
      </w:r>
      <w:proofErr w:type="gramStart"/>
      <w:r w:rsidR="00C53834">
        <w:t>03/19/2024</w:t>
      </w:r>
      <w:proofErr w:type="gramEnd"/>
    </w:p>
    <w:p w14:paraId="5446364A" w14:textId="40639978" w:rsidR="000A5780" w:rsidRPr="009B21A9" w:rsidRDefault="000A5780" w:rsidP="006A629C">
      <w:pPr>
        <w:pStyle w:val="Heading4"/>
      </w:pPr>
      <w:r w:rsidRPr="009B21A9">
        <w:t>Evaluation Period (estimated)</w:t>
      </w:r>
      <w:r w:rsidRPr="009B21A9">
        <w:tab/>
      </w:r>
      <w:r w:rsidR="00C53834">
        <w:t>03/19/2024</w:t>
      </w:r>
      <w:r w:rsidRPr="009B21A9">
        <w:t xml:space="preserve"> </w:t>
      </w:r>
      <w:r w:rsidR="00C53834">
        <w:t>–</w:t>
      </w:r>
      <w:r w:rsidRPr="009B21A9">
        <w:t xml:space="preserve"> </w:t>
      </w:r>
      <w:proofErr w:type="gramStart"/>
      <w:r w:rsidR="00C53834">
        <w:t>03/27/2024</w:t>
      </w:r>
      <w:proofErr w:type="gramEnd"/>
    </w:p>
    <w:p w14:paraId="53E748E8" w14:textId="2EE1AE62" w:rsidR="002519E8" w:rsidRPr="009B21A9" w:rsidRDefault="002519E8" w:rsidP="002519E8">
      <w:pPr>
        <w:pStyle w:val="Heading4"/>
      </w:pPr>
      <w:r>
        <w:t>Notice of Intent</w:t>
      </w:r>
      <w:r w:rsidRPr="009B21A9">
        <w:t xml:space="preserve"> (estimated)</w:t>
      </w:r>
      <w:r w:rsidRPr="009B21A9">
        <w:tab/>
        <w:t xml:space="preserve">On or about </w:t>
      </w:r>
      <w:proofErr w:type="gramStart"/>
      <w:r w:rsidR="00C53834">
        <w:t>03/27/2024</w:t>
      </w:r>
      <w:proofErr w:type="gramEnd"/>
    </w:p>
    <w:p w14:paraId="249D90AC" w14:textId="17398711" w:rsidR="000A5780" w:rsidRPr="009B21A9" w:rsidRDefault="002519E8" w:rsidP="009B21A9">
      <w:pPr>
        <w:pStyle w:val="Heading4"/>
      </w:pPr>
      <w:r>
        <w:t>Notice of Award</w:t>
      </w:r>
      <w:r w:rsidR="000A5780" w:rsidRPr="009B21A9">
        <w:t xml:space="preserve"> (estimated)</w:t>
      </w:r>
      <w:r w:rsidR="000A5780" w:rsidRPr="009B21A9">
        <w:tab/>
        <w:t xml:space="preserve">On or about </w:t>
      </w:r>
      <w:proofErr w:type="gramStart"/>
      <w:r w:rsidR="00C53834">
        <w:t>04/09/2024</w:t>
      </w:r>
      <w:proofErr w:type="gramEnd"/>
    </w:p>
    <w:p w14:paraId="4BC3DD84" w14:textId="43B618C3" w:rsidR="000A5780" w:rsidRPr="009B21A9" w:rsidRDefault="000A5780" w:rsidP="009B21A9">
      <w:pPr>
        <w:pStyle w:val="Heading4"/>
      </w:pPr>
      <w:r w:rsidRPr="009B21A9">
        <w:t>BOE Approval (estimated)</w:t>
      </w:r>
      <w:r w:rsidRPr="009B21A9">
        <w:tab/>
      </w:r>
      <w:proofErr w:type="gramStart"/>
      <w:r w:rsidR="00C53834">
        <w:t>05/14/2024</w:t>
      </w:r>
      <w:proofErr w:type="gramEnd"/>
    </w:p>
    <w:p w14:paraId="3415F249" w14:textId="760E04CA" w:rsidR="000A5780" w:rsidRPr="009B21A9" w:rsidRDefault="000A5780" w:rsidP="009B21A9">
      <w:pPr>
        <w:pStyle w:val="Heading4"/>
      </w:pPr>
      <w:r w:rsidRPr="009B21A9">
        <w:t>Contract start date (estimated)</w:t>
      </w:r>
      <w:r w:rsidRPr="009B21A9">
        <w:tab/>
      </w:r>
      <w:proofErr w:type="gramStart"/>
      <w:r w:rsidR="00C53834">
        <w:t>05/14/2024</w:t>
      </w:r>
      <w:proofErr w:type="gramEnd"/>
    </w:p>
    <w:p w14:paraId="48FCB27C" w14:textId="77777777" w:rsidR="000A5780" w:rsidRDefault="000A5780" w:rsidP="000A5780"/>
    <w:p w14:paraId="089DDCDB" w14:textId="3D996A4D" w:rsidR="00104A2B" w:rsidRPr="0017635B" w:rsidRDefault="00104A2B" w:rsidP="00A33A03">
      <w:pPr>
        <w:pStyle w:val="Heading1"/>
      </w:pPr>
      <w:bookmarkStart w:id="22" w:name="_Toc70363821"/>
      <w:bookmarkStart w:id="23" w:name="_Toc70367356"/>
      <w:bookmarkStart w:id="24" w:name="_Toc158714280"/>
      <w:r w:rsidRPr="0017635B">
        <w:t>EVALUATION</w:t>
      </w:r>
      <w:bookmarkEnd w:id="22"/>
      <w:bookmarkEnd w:id="23"/>
      <w:bookmarkEnd w:id="24"/>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2E6A9F4F" w:rsidR="00104A2B" w:rsidRPr="006A629C" w:rsidRDefault="006A629C" w:rsidP="009B21A9">
      <w:pPr>
        <w:pStyle w:val="Heading4"/>
      </w:pPr>
      <w:r w:rsidRPr="006A629C">
        <w:t>Expertise and availability of key personnel</w:t>
      </w:r>
      <w:r w:rsidR="00104A2B" w:rsidRPr="001324B9">
        <w:tab/>
      </w:r>
      <w:r w:rsidR="00104A2B" w:rsidRPr="006A629C">
        <w:t>3</w:t>
      </w:r>
      <w:r w:rsidRPr="006A629C">
        <w:t>0</w:t>
      </w:r>
    </w:p>
    <w:p w14:paraId="73BA5567" w14:textId="1CB3C55D" w:rsidR="00104A2B" w:rsidRPr="006A629C" w:rsidRDefault="006A629C" w:rsidP="009B21A9">
      <w:pPr>
        <w:pStyle w:val="Heading4"/>
      </w:pPr>
      <w:r w:rsidRPr="006A629C">
        <w:t>Response to Attachment B: Vendor Performance</w:t>
      </w:r>
      <w:r w:rsidR="00104A2B" w:rsidRPr="006A629C">
        <w:tab/>
        <w:t>30</w:t>
      </w:r>
    </w:p>
    <w:p w14:paraId="4E6B54BE" w14:textId="2C3E16E8" w:rsidR="00104A2B" w:rsidRPr="006A629C" w:rsidRDefault="006A629C" w:rsidP="009B21A9">
      <w:pPr>
        <w:pStyle w:val="Heading4"/>
      </w:pPr>
      <w:r w:rsidRPr="006A629C">
        <w:t>Demonstrated Experience in Business References</w:t>
      </w:r>
      <w:r w:rsidR="00104A2B" w:rsidRPr="006A629C">
        <w:tab/>
      </w:r>
      <w:r w:rsidRPr="006A629C">
        <w:t>20</w:t>
      </w:r>
    </w:p>
    <w:p w14:paraId="069ECE79" w14:textId="06204D5B" w:rsidR="00104A2B" w:rsidRPr="006A629C" w:rsidRDefault="006A629C" w:rsidP="009B21A9">
      <w:pPr>
        <w:pStyle w:val="Heading4"/>
      </w:pPr>
      <w:r w:rsidRPr="006A629C">
        <w:t>Conformance with the terms of this RFP</w:t>
      </w:r>
      <w:r w:rsidR="00104A2B" w:rsidRPr="006A629C">
        <w:tab/>
        <w:t>1</w:t>
      </w:r>
      <w:r w:rsidRPr="006A629C">
        <w:t>0</w:t>
      </w:r>
    </w:p>
    <w:p w14:paraId="2E4115A4" w14:textId="78F3BDB2" w:rsidR="00104A2B" w:rsidRPr="006A629C" w:rsidRDefault="00104A2B" w:rsidP="009B21A9">
      <w:pPr>
        <w:pStyle w:val="Heading4"/>
      </w:pPr>
      <w:r w:rsidRPr="006A629C">
        <w:t>Cost Factor</w:t>
      </w:r>
      <w:r w:rsidRPr="006A629C">
        <w:tab/>
      </w:r>
      <w:r w:rsidR="006A629C" w:rsidRPr="006A629C">
        <w:t>1</w:t>
      </w:r>
      <w:r w:rsidRPr="006A629C">
        <w:t>0</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5"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w:t>
      </w:r>
      <w:proofErr w:type="spellStart"/>
      <w:r>
        <w:t>NevadaEPro</w:t>
      </w:r>
      <w:proofErr w:type="spellEnd"/>
      <w:r>
        <w:t>.</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5"/>
    <w:p w14:paraId="2356A012" w14:textId="77777777" w:rsidR="00104A2B" w:rsidRPr="00111CB9" w:rsidRDefault="00104A2B" w:rsidP="00104A2B"/>
    <w:p w14:paraId="2BD66B70" w14:textId="4105F5A4" w:rsidR="00C0347B" w:rsidRPr="00B66FFF" w:rsidRDefault="00C0347B" w:rsidP="00A33A03">
      <w:pPr>
        <w:pStyle w:val="Heading1"/>
      </w:pPr>
      <w:bookmarkStart w:id="26" w:name="_Toc158714281"/>
      <w:r w:rsidRPr="00B66FFF">
        <w:t xml:space="preserve">MANDATORY </w:t>
      </w:r>
      <w:r w:rsidR="00CF52F6" w:rsidRPr="00B66FFF">
        <w:t>MINIMUM REQUIREMENTS</w:t>
      </w:r>
      <w:bookmarkEnd w:id="18"/>
      <w:bookmarkEnd w:id="19"/>
      <w:bookmarkEnd w:id="26"/>
    </w:p>
    <w:p w14:paraId="5F50D9BF" w14:textId="3BBE67A1" w:rsidR="00C0347B" w:rsidRPr="00B66FFF" w:rsidRDefault="00C0347B" w:rsidP="00C371BD"/>
    <w:p w14:paraId="129A4CE7" w14:textId="669118D8"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r w:rsidR="00970AF4">
        <w:t>The proposal</w:t>
      </w:r>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024E7BD2"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AB0DE0" w:rsidRPr="000A10EC">
        <w:t>The contract</w:t>
      </w:r>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7" w:name="_Toc70363818"/>
      <w:bookmarkStart w:id="28" w:name="_Toc70367353"/>
      <w:bookmarkStart w:id="29" w:name="_Toc158714282"/>
      <w:r w:rsidRPr="00B66FFF">
        <w:t>CRITICAL ITEMS</w:t>
      </w:r>
      <w:bookmarkEnd w:id="27"/>
      <w:bookmarkEnd w:id="28"/>
      <w:bookmarkEnd w:id="29"/>
    </w:p>
    <w:p w14:paraId="2717C761" w14:textId="5648A11D" w:rsidR="004D7D81" w:rsidRPr="00B66FFF" w:rsidRDefault="004D7D81" w:rsidP="00C371BD"/>
    <w:p w14:paraId="78AF30DD" w14:textId="6DB74B71"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w:t>
      </w:r>
      <w:r w:rsidR="00AB0DE0" w:rsidRPr="00E07DDD">
        <w:t>proposals</w:t>
      </w:r>
      <w:r w:rsidR="000B0713" w:rsidRPr="00E07DDD">
        <w:t xml:space="preserve"> should address items in this section in </w:t>
      </w:r>
      <w:r w:rsidR="00A06F83" w:rsidRPr="00E07DDD">
        <w:t>enough</w:t>
      </w:r>
      <w:r w:rsidR="000B0713" w:rsidRPr="00E07DDD">
        <w:t xml:space="preserve"> detail to provide </w:t>
      </w:r>
      <w:r w:rsidR="00EF23D4" w:rsidRPr="00E07DDD">
        <w:t>evaluators with</w:t>
      </w:r>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5E149731"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EF23D4" w:rsidRPr="00E07DDD">
        <w:t>The ability</w:t>
      </w:r>
      <w:r w:rsidR="007574FF" w:rsidRPr="00E07DDD">
        <w:t xml:space="preserve"> to agree to contract terms is a high priority </w:t>
      </w:r>
      <w:r w:rsidR="00AB0DE0" w:rsidRPr="00E07DDD">
        <w:t>for</w:t>
      </w:r>
      <w:r w:rsidR="007574FF" w:rsidRPr="00E07DDD">
        <w:t xml:space="preserve">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2C74F518" w:rsidR="006F6504" w:rsidRDefault="00EF23D4" w:rsidP="00917638">
      <w:pPr>
        <w:pStyle w:val="Heading3"/>
      </w:pPr>
      <w:r>
        <w:t>The awarded</w:t>
      </w:r>
      <w:r w:rsidR="002727A2" w:rsidRPr="002727A2">
        <w:t xml:space="preserve"> vendor shall maintain, for the duration of the contract, insurance </w:t>
      </w:r>
      <w:r w:rsidR="00AB0DE0" w:rsidRPr="002727A2">
        <w:t>coverage</w:t>
      </w:r>
      <w:r w:rsidR="002727A2" w:rsidRPr="002727A2">
        <w:t xml:space="preserve"> as set forth in the fully executed contract.</w:t>
      </w:r>
    </w:p>
    <w:p w14:paraId="4F858D24" w14:textId="32FB712F" w:rsidR="0007400C" w:rsidRDefault="0007400C" w:rsidP="00917638">
      <w:pPr>
        <w:pStyle w:val="Heading3"/>
      </w:pPr>
      <w:r>
        <w:t xml:space="preserve">Work on the contract shall not begin until after the awarded vendor has submitted acceptable evidence of the required insurance </w:t>
      </w:r>
      <w:r w:rsidR="00EF23D4">
        <w:t>coverage</w:t>
      </w:r>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Default="007F5906" w:rsidP="007F5906"/>
    <w:p w14:paraId="4F224C79" w14:textId="71DC964B" w:rsidR="008E1610" w:rsidRDefault="008E1610">
      <w:pPr>
        <w:widowControl/>
        <w:ind w:left="1080" w:hanging="1080"/>
        <w:contextualSpacing w:val="0"/>
      </w:pPr>
      <w:r>
        <w:br w:type="page"/>
      </w:r>
    </w:p>
    <w:p w14:paraId="367EC15E" w14:textId="77777777" w:rsidR="008E1610" w:rsidRPr="007F5906" w:rsidRDefault="008E1610"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0490F2E0" w:rsidR="00EC5E9E" w:rsidRDefault="00EF23D4" w:rsidP="00EC5E9E">
      <w:pPr>
        <w:pStyle w:val="Heading3"/>
      </w:pPr>
      <w:r>
        <w:t>The proposal</w:t>
      </w:r>
      <w:r w:rsidR="00EC5E9E">
        <w:t xml:space="preserve"> should include a completed </w:t>
      </w:r>
      <w:r w:rsidR="00EC5E9E">
        <w:rPr>
          <w:i/>
          <w:iCs/>
        </w:rPr>
        <w:t xml:space="preserve">Vendor Information Response </w:t>
      </w:r>
      <w:r w:rsidR="00EC5E9E" w:rsidRPr="003140AC">
        <w:t xml:space="preserve">form </w:t>
      </w:r>
      <w:r w:rsidR="00EC5E9E">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 xml:space="preserve">This information should be submitted as a separate attachment, flagged as confidential in </w:t>
      </w:r>
      <w:proofErr w:type="spellStart"/>
      <w:r>
        <w:t>NevadaEPro</w:t>
      </w:r>
      <w:proofErr w:type="spellEnd"/>
      <w:r>
        <w:t>.</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0DDC8C1B" w14:textId="77777777" w:rsidR="00485BEA" w:rsidRPr="00111CB9" w:rsidRDefault="00485BEA" w:rsidP="00485BEA">
      <w:pPr>
        <w:pStyle w:val="Heading4"/>
      </w:pPr>
      <w:r w:rsidRPr="00111CB9">
        <w:t>Federal Tax Identification Number</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7EFF5933" w:rsidR="00B27BFE" w:rsidRDefault="001760B6" w:rsidP="001760B6">
      <w:pPr>
        <w:pStyle w:val="Heading3"/>
      </w:pPr>
      <w:r>
        <w:t>T</w:t>
      </w:r>
      <w:r w:rsidR="00B27BFE">
        <w:t xml:space="preserve">he State will not disclose submitted </w:t>
      </w:r>
      <w:r w:rsidR="00EF23D4">
        <w:t>references but</w:t>
      </w:r>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0" w:name="_Toc65138429"/>
      <w:bookmarkStart w:id="31" w:name="_Toc66176037"/>
      <w:bookmarkStart w:id="32" w:name="_Toc70363820"/>
      <w:bookmarkStart w:id="33" w:name="_Toc70367355"/>
      <w:bookmarkStart w:id="34" w:name="_Toc158714283"/>
      <w:r w:rsidRPr="00111CB9">
        <w:t>SUBMISSION CHECKLIST</w:t>
      </w:r>
      <w:bookmarkEnd w:id="30"/>
      <w:bookmarkEnd w:id="31"/>
      <w:bookmarkEnd w:id="32"/>
      <w:bookmarkEnd w:id="33"/>
      <w:bookmarkEnd w:id="34"/>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w:t>
      </w:r>
      <w:proofErr w:type="spellStart"/>
      <w:r w:rsidRPr="00E07DDD">
        <w:t>NevadaEPro</w:t>
      </w:r>
      <w:proofErr w:type="spellEnd"/>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 xml:space="preserve">Cost proposal attachment shall not be flagged as confidential in </w:t>
      </w:r>
      <w:proofErr w:type="spellStart"/>
      <w:r>
        <w:t>NevadaEPro</w:t>
      </w:r>
      <w:proofErr w:type="spellEnd"/>
      <w:r>
        <w:t>.</w:t>
      </w:r>
    </w:p>
    <w:p w14:paraId="2C3F75D8" w14:textId="578F61B2" w:rsidR="004D3B3F" w:rsidRPr="00E07DDD" w:rsidRDefault="004D3B3F" w:rsidP="005179C8">
      <w:pPr>
        <w:pStyle w:val="Heading3"/>
      </w:pPr>
      <w:r w:rsidRPr="00E07DDD">
        <w:t xml:space="preserve">Additional attachments may be </w:t>
      </w:r>
      <w:r w:rsidR="00227423" w:rsidRPr="00E07DDD">
        <w:t>included but</w:t>
      </w:r>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lastRenderedPageBreak/>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4518399E" w:rsidR="004D3B3F" w:rsidRPr="000B70E9" w:rsidRDefault="006700EC" w:rsidP="00B05314">
      <w:pPr>
        <w:pStyle w:val="Heading2"/>
      </w:pPr>
      <w:r>
        <w:t>PROPRIETARY INFORMATION. I</w:t>
      </w:r>
      <w:r w:rsidR="004D3B3F">
        <w:t xml:space="preserve">f </w:t>
      </w:r>
      <w:r w:rsidR="007270C7">
        <w:t>necessary</w:t>
      </w:r>
      <w:r>
        <w:t>.</w:t>
      </w:r>
      <w:r w:rsidR="004D3B3F">
        <w:t xml:space="preserve"> </w:t>
      </w:r>
      <w:r w:rsidR="00227423">
        <w:t>The attachment</w:t>
      </w:r>
      <w:r w:rsidR="004D3B3F">
        <w:t xml:space="preserve"> </w:t>
      </w:r>
      <w:r w:rsidR="00580F97">
        <w:t>should</w:t>
      </w:r>
      <w:r w:rsidR="004D3B3F">
        <w:t xml:space="preserve"> be flagged confidential in </w:t>
      </w:r>
      <w:proofErr w:type="spellStart"/>
      <w:r w:rsidR="004D3B3F">
        <w:t>NevadaEPro</w:t>
      </w:r>
      <w:proofErr w:type="spellEnd"/>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6C1C0DDC" w:rsidR="004D3B3F" w:rsidRDefault="004D3B3F" w:rsidP="002458DB">
      <w:pPr>
        <w:pStyle w:val="Heading4"/>
      </w:pPr>
      <w:r>
        <w:t xml:space="preserve">Trade Secret information, cross </w:t>
      </w:r>
      <w:r w:rsidR="00AB0DE0">
        <w:t>reference</w:t>
      </w:r>
      <w:r>
        <w:t xml:space="preserve"> to the technical </w:t>
      </w:r>
      <w:r w:rsidR="00227423">
        <w:t>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01482D9" w:rsidR="004D3B3F" w:rsidRDefault="006700EC" w:rsidP="00B05314">
      <w:pPr>
        <w:pStyle w:val="Heading2"/>
      </w:pPr>
      <w:r>
        <w:t xml:space="preserve">VENDOR FINANCIAL INFORMATION. </w:t>
      </w:r>
      <w:r w:rsidR="00227423">
        <w:t>The attachment</w:t>
      </w:r>
      <w:r w:rsidR="004D3B3F">
        <w:t xml:space="preserve"> </w:t>
      </w:r>
      <w:r w:rsidR="00580F97">
        <w:t>should</w:t>
      </w:r>
      <w:r w:rsidR="004D3B3F">
        <w:t xml:space="preserve"> be flagged confidential in </w:t>
      </w:r>
      <w:proofErr w:type="spellStart"/>
      <w:r w:rsidR="004D3B3F">
        <w:t>NevadaEPro</w:t>
      </w:r>
      <w:proofErr w:type="spellEnd"/>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3771F1D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07160"/>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27423"/>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3439"/>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0209C"/>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159F"/>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A629C"/>
    <w:rsid w:val="006B1009"/>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1610"/>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987"/>
    <w:rsid w:val="00970AF4"/>
    <w:rsid w:val="00970BC2"/>
    <w:rsid w:val="00973CBD"/>
    <w:rsid w:val="009745E2"/>
    <w:rsid w:val="00975C32"/>
    <w:rsid w:val="00976775"/>
    <w:rsid w:val="0098604C"/>
    <w:rsid w:val="009977C9"/>
    <w:rsid w:val="00997A44"/>
    <w:rsid w:val="009A6FB4"/>
    <w:rsid w:val="009A7578"/>
    <w:rsid w:val="009B21A9"/>
    <w:rsid w:val="009B6674"/>
    <w:rsid w:val="009B6F5F"/>
    <w:rsid w:val="009C65FC"/>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0DE0"/>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71BD"/>
    <w:rsid w:val="00C37CD2"/>
    <w:rsid w:val="00C4165E"/>
    <w:rsid w:val="00C531F1"/>
    <w:rsid w:val="00C53834"/>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112A"/>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23D4"/>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9B6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feser@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2.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984E66-19C0-400B-B34F-B0E9F2C0C5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159</TotalTime>
  <Pages>6</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Nancy G. Feser</cp:lastModifiedBy>
  <cp:revision>57</cp:revision>
  <cp:lastPrinted>2021-03-03T00:07:00Z</cp:lastPrinted>
  <dcterms:created xsi:type="dcterms:W3CDTF">2021-09-22T15:01:00Z</dcterms:created>
  <dcterms:modified xsi:type="dcterms:W3CDTF">2024-02-13T19:03:00Z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